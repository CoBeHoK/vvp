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5F" w:rsidRDefault="00EA45D9">
      <w:pPr>
        <w:pStyle w:val="Heading1"/>
      </w:pPr>
      <w:r>
        <w:t>Лабораторная работа 1</w:t>
      </w:r>
    </w:p>
    <w:p w:rsidR="00B21C5F" w:rsidRDefault="00EA45D9">
      <w:pPr>
        <w:pStyle w:val="Heading5"/>
      </w:pPr>
      <w:r>
        <w:t>1.1.1. [#5]</w:t>
      </w:r>
    </w:p>
    <w:p w:rsidR="00B21C5F" w:rsidRDefault="00EA45D9">
      <w:pPr>
        <w:pStyle w:val="Standard"/>
      </w:pPr>
      <w:r>
        <w:t>Для следующих программ дайте имя, разместите правильно текст, исправив ошибки форматирования, оттранслируйте и определите выход (</w:t>
      </w:r>
      <w:r>
        <w:t>OUTPUT</w:t>
      </w:r>
      <w:r>
        <w:t>):</w:t>
      </w:r>
    </w:p>
    <w:p w:rsidR="00B21C5F" w:rsidRPr="00EA45D9" w:rsidRDefault="00EA45D9">
      <w:pPr>
        <w:pStyle w:val="Textbody"/>
        <w:rPr>
          <w:lang w:val="en-US"/>
        </w:rPr>
      </w:pPr>
      <w:bookmarkStart w:id="0" w:name="p15989-3"/>
      <w:bookmarkEnd w:id="0"/>
      <w:r w:rsidRPr="00EA45D9">
        <w:rPr>
          <w:lang w:val="en-US"/>
        </w:rPr>
        <w:br/>
      </w:r>
      <w:r w:rsidRPr="00EA45D9">
        <w:rPr>
          <w:lang w:val="en-US"/>
        </w:rPr>
        <w:t>a)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 xml:space="preserve">PROGRAM </w:t>
      </w:r>
      <w:r w:rsidRPr="00EA45D9">
        <w:rPr>
          <w:lang w:val="en-US"/>
        </w:rPr>
        <w:t>.....(INPUT,OUTPUT);</w:t>
      </w:r>
      <w:r w:rsidRPr="00EA45D9">
        <w:rPr>
          <w:lang w:val="en-US"/>
        </w:rPr>
        <w:br/>
      </w:r>
      <w:r w:rsidRPr="00EA45D9">
        <w:rPr>
          <w:lang w:val="en-US"/>
        </w:rPr>
        <w:t>BEGIN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 xml:space="preserve">  WRITELN('GOODBYE')</w:t>
      </w:r>
    </w:p>
    <w:p w:rsidR="00B21C5F" w:rsidRPr="00EA45D9" w:rsidRDefault="00EA45D9">
      <w:pPr>
        <w:pStyle w:val="a"/>
        <w:rPr>
          <w:lang w:val="en-US"/>
        </w:rPr>
      </w:pPr>
      <w:bookmarkStart w:id="1" w:name="p15989-4"/>
      <w:bookmarkEnd w:id="1"/>
      <w:r w:rsidRPr="00EA45D9">
        <w:rPr>
          <w:lang w:val="en-US"/>
        </w:rPr>
        <w:t>END.</w:t>
      </w:r>
    </w:p>
    <w:p w:rsidR="00B21C5F" w:rsidRPr="00EA45D9" w:rsidRDefault="00B21C5F">
      <w:pPr>
        <w:pStyle w:val="Standard"/>
        <w:rPr>
          <w:lang w:val="en-US"/>
        </w:rPr>
      </w:pPr>
      <w:bookmarkStart w:id="2" w:name="p15989-5"/>
      <w:bookmarkEnd w:id="2"/>
    </w:p>
    <w:p w:rsidR="00B21C5F" w:rsidRPr="00EA45D9" w:rsidRDefault="00EA45D9">
      <w:pPr>
        <w:pStyle w:val="Standard"/>
        <w:rPr>
          <w:lang w:val="en-US"/>
        </w:rPr>
      </w:pPr>
      <w:r w:rsidRPr="00EA45D9">
        <w:rPr>
          <w:lang w:val="en-US"/>
        </w:rPr>
        <w:t>b)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PROGRAM .......(INPUT,OUTPUT);</w:t>
      </w:r>
      <w:r w:rsidRPr="00EA45D9">
        <w:rPr>
          <w:lang w:val="en-US"/>
        </w:rPr>
        <w:br/>
      </w:r>
      <w:r w:rsidRPr="00EA45D9">
        <w:rPr>
          <w:lang w:val="en-US"/>
        </w:rPr>
        <w:t>BEGIN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 xml:space="preserve">  WRITELN('Santa Claus')</w:t>
      </w:r>
    </w:p>
    <w:p w:rsidR="00B21C5F" w:rsidRPr="00EA45D9" w:rsidRDefault="00EA45D9">
      <w:pPr>
        <w:pStyle w:val="a"/>
        <w:rPr>
          <w:lang w:val="en-US"/>
        </w:rPr>
      </w:pPr>
      <w:bookmarkStart w:id="3" w:name="p15989-6"/>
      <w:bookmarkEnd w:id="3"/>
      <w:r w:rsidRPr="00EA45D9">
        <w:rPr>
          <w:lang w:val="en-US"/>
        </w:rPr>
        <w:t>END.</w:t>
      </w:r>
    </w:p>
    <w:p w:rsidR="00B21C5F" w:rsidRPr="00EA45D9" w:rsidRDefault="00B21C5F">
      <w:pPr>
        <w:pStyle w:val="Standard"/>
        <w:rPr>
          <w:lang w:val="en-US"/>
        </w:rPr>
      </w:pPr>
      <w:bookmarkStart w:id="4" w:name="p15989-7"/>
      <w:bookmarkEnd w:id="4"/>
    </w:p>
    <w:p w:rsidR="00B21C5F" w:rsidRPr="00EA45D9" w:rsidRDefault="00EA45D9">
      <w:pPr>
        <w:pStyle w:val="Standard"/>
        <w:rPr>
          <w:lang w:val="en-US"/>
        </w:rPr>
      </w:pPr>
      <w:r>
        <w:t>с</w:t>
      </w:r>
      <w:r w:rsidRPr="00EA45D9">
        <w:rPr>
          <w:lang w:val="en-US"/>
        </w:rPr>
        <w:t>)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PROGRAM ....(INPUT,OUTPUT);</w:t>
      </w:r>
      <w:r w:rsidRPr="00EA45D9">
        <w:rPr>
          <w:lang w:val="en-US"/>
        </w:rPr>
        <w:br/>
      </w:r>
      <w:r w:rsidRPr="00EA45D9">
        <w:rPr>
          <w:lang w:val="en-US"/>
        </w:rPr>
        <w:t>BEGIN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 xml:space="preserve">  WRITELN</w:t>
      </w:r>
      <w:r w:rsidRPr="00EA45D9">
        <w:rPr>
          <w:lang w:val="en-US"/>
        </w:rPr>
        <w:t>('</w:t>
      </w:r>
      <w:r>
        <w:t>ЛАДА</w:t>
      </w:r>
      <w:r w:rsidRPr="00EA45D9">
        <w:rPr>
          <w:lang w:val="en-US"/>
        </w:rPr>
        <w:t>')</w:t>
      </w:r>
    </w:p>
    <w:p w:rsidR="00B21C5F" w:rsidRDefault="00EA45D9">
      <w:pPr>
        <w:pStyle w:val="a"/>
      </w:pPr>
      <w:r>
        <w:t>END</w:t>
      </w:r>
      <w:r>
        <w:t>.</w:t>
      </w:r>
    </w:p>
    <w:p w:rsidR="00B21C5F" w:rsidRDefault="00B21C5F">
      <w:pPr>
        <w:pStyle w:val="Textbody"/>
      </w:pPr>
    </w:p>
    <w:p w:rsidR="00B21C5F" w:rsidRDefault="00EA45D9">
      <w:pPr>
        <w:pStyle w:val="Heading5"/>
      </w:pPr>
      <w:r>
        <w:t>1.1.2 [#5]</w:t>
      </w:r>
    </w:p>
    <w:p w:rsidR="00B21C5F" w:rsidRPr="00EA45D9" w:rsidRDefault="00EA45D9">
      <w:pPr>
        <w:pStyle w:val="Textbody"/>
        <w:rPr>
          <w:lang w:val="en-US"/>
        </w:rPr>
      </w:pPr>
      <w:r>
        <w:t>Следующие программы разместите по строкам, сделайте отступы</w:t>
      </w:r>
      <w:r>
        <w:t xml:space="preserve">, отформатируйте код. </w:t>
      </w:r>
      <w:r>
        <w:t>Оттранслируйте</w:t>
      </w:r>
      <w:r w:rsidRPr="00EA45D9">
        <w:rPr>
          <w:lang w:val="en-US"/>
        </w:rPr>
        <w:t xml:space="preserve"> </w:t>
      </w:r>
      <w:r>
        <w:t>и</w:t>
      </w:r>
      <w:r w:rsidRPr="00EA45D9">
        <w:rPr>
          <w:lang w:val="en-US"/>
        </w:rPr>
        <w:t xml:space="preserve"> </w:t>
      </w:r>
      <w:r>
        <w:t>определите</w:t>
      </w:r>
      <w:r w:rsidRPr="00EA45D9">
        <w:rPr>
          <w:lang w:val="en-US"/>
        </w:rPr>
        <w:t xml:space="preserve"> </w:t>
      </w:r>
      <w:r>
        <w:t>выход</w:t>
      </w:r>
      <w:r w:rsidRPr="00EA45D9">
        <w:rPr>
          <w:lang w:val="en-US"/>
        </w:rPr>
        <w:t xml:space="preserve"> (OUTPUT):</w:t>
      </w:r>
    </w:p>
    <w:p w:rsidR="00B21C5F" w:rsidRPr="00EA45D9" w:rsidRDefault="00B21C5F">
      <w:pPr>
        <w:pStyle w:val="Standard"/>
        <w:rPr>
          <w:lang w:val="en-US"/>
        </w:rPr>
      </w:pPr>
      <w:bookmarkStart w:id="5" w:name="p15989-10"/>
      <w:bookmarkEnd w:id="5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a)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PROGRAM MOUSE(INPUT,OUTPUT); BEGIN WRITELN</w:t>
      </w:r>
      <w:r w:rsidRPr="00EA45D9">
        <w:rPr>
          <w:lang w:val="en-US"/>
        </w:rPr>
        <w:br/>
      </w:r>
      <w:r w:rsidRPr="00EA45D9">
        <w:rPr>
          <w:lang w:val="en-US"/>
        </w:rPr>
        <w:t>('Little Mouse, little Mouse, where is your house?') END.</w:t>
      </w:r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br/>
      </w:r>
      <w:bookmarkStart w:id="6" w:name="p15989-11"/>
      <w:bookmarkEnd w:id="6"/>
      <w:r w:rsidRPr="00EA45D9">
        <w:rPr>
          <w:lang w:val="en-US"/>
        </w:rPr>
        <w:t>b)</w:t>
      </w:r>
      <w:r w:rsidRPr="00EA45D9">
        <w:rPr>
          <w:lang w:val="en-US"/>
        </w:rPr>
        <w:br/>
      </w:r>
      <w:r w:rsidRPr="00EA45D9">
        <w:rPr>
          <w:lang w:val="en-US"/>
        </w:rPr>
        <w:t>PROGRAM ANGELS (INPUT,OUTPUT); BEGIN WRITELN</w:t>
      </w:r>
      <w:r w:rsidRPr="00EA45D9">
        <w:rPr>
          <w:lang w:val="en-US"/>
        </w:rPr>
        <w:br/>
      </w:r>
      <w:r w:rsidRPr="00EA45D9">
        <w:rPr>
          <w:lang w:val="en-US"/>
        </w:rPr>
        <w:t>('ANGELS CAN BE HEARD ON HIGH') END.</w:t>
      </w:r>
    </w:p>
    <w:p w:rsidR="00B21C5F" w:rsidRPr="00EA45D9" w:rsidRDefault="00EA45D9">
      <w:pPr>
        <w:pStyle w:val="a"/>
        <w:rPr>
          <w:lang w:val="en-US"/>
        </w:rPr>
      </w:pPr>
      <w:bookmarkStart w:id="7" w:name="p15989-12"/>
      <w:bookmarkEnd w:id="7"/>
      <w:r w:rsidRPr="00EA45D9">
        <w:rPr>
          <w:lang w:val="en-US"/>
        </w:rPr>
        <w:br/>
      </w:r>
      <w:r w:rsidRPr="00EA45D9">
        <w:rPr>
          <w:lang w:val="en-US"/>
        </w:rPr>
        <w:t>c)</w:t>
      </w:r>
      <w:r w:rsidRPr="00EA45D9">
        <w:rPr>
          <w:lang w:val="en-US"/>
        </w:rPr>
        <w:br/>
      </w:r>
      <w:r w:rsidRPr="00EA45D9">
        <w:rPr>
          <w:lang w:val="en-US"/>
        </w:rPr>
        <w:t>PROGRAM QUESTION(INPUT,</w:t>
      </w:r>
      <w:r w:rsidRPr="00EA45D9">
        <w:rPr>
          <w:lang w:val="en-US"/>
        </w:rPr>
        <w:br/>
      </w:r>
      <w:r w:rsidRPr="00EA45D9">
        <w:rPr>
          <w:lang w:val="en-US"/>
        </w:rPr>
        <w:t>OUTPUT); BEGIN</w:t>
      </w:r>
      <w:r w:rsidRPr="00EA45D9">
        <w:rPr>
          <w:lang w:val="en-US"/>
        </w:rPr>
        <w:br/>
      </w:r>
      <w:r w:rsidRPr="00EA45D9">
        <w:rPr>
          <w:lang w:val="en-US"/>
        </w:rPr>
        <w:t>WRITELN('ISN''T THIS EASY?')</w:t>
      </w:r>
    </w:p>
    <w:p w:rsidR="00B21C5F" w:rsidRDefault="00EA45D9">
      <w:pPr>
        <w:pStyle w:val="a"/>
      </w:pPr>
      <w:r>
        <w:t>END.</w:t>
      </w:r>
    </w:p>
    <w:p w:rsidR="00B21C5F" w:rsidRDefault="00B21C5F">
      <w:pPr>
        <w:pStyle w:val="Standard"/>
      </w:pPr>
    </w:p>
    <w:p w:rsidR="00B21C5F" w:rsidRDefault="00EA45D9">
      <w:pPr>
        <w:pStyle w:val="Marginalia"/>
      </w:pPr>
      <w:r>
        <w:t xml:space="preserve">Кавычка, повторяемая 2 раза внутри строки, </w:t>
      </w:r>
      <w:r>
        <w:t xml:space="preserve">служит для представления </w:t>
      </w:r>
      <w:r>
        <w:t>одинарной кавычки.</w:t>
      </w:r>
    </w:p>
    <w:p w:rsidR="00B21C5F" w:rsidRDefault="00EA45D9">
      <w:pPr>
        <w:pStyle w:val="Heading5"/>
      </w:pPr>
      <w:r>
        <w:t>1.1.3 [#5]</w:t>
      </w:r>
    </w:p>
    <w:p w:rsidR="00B21C5F" w:rsidRDefault="00EA45D9">
      <w:pPr>
        <w:pStyle w:val="Standard"/>
      </w:pPr>
      <w:r>
        <w:t xml:space="preserve">Сделайте из следующих текстов программы, вставляя надлежащие знаки пунктуации. </w:t>
      </w:r>
      <w:r>
        <w:t>Полученные программы разместите по строкам, сделайте отступы.</w:t>
      </w:r>
      <w:r>
        <w:br/>
      </w:r>
      <w:r>
        <w:t>Оттранслируйте и определите выход (</w:t>
      </w:r>
      <w:r>
        <w:t>OUTPUT</w:t>
      </w:r>
      <w:r>
        <w:t>):</w:t>
      </w:r>
    </w:p>
    <w:p w:rsidR="00B21C5F" w:rsidRDefault="00B21C5F">
      <w:pPr>
        <w:pStyle w:val="Standard"/>
      </w:pPr>
      <w:bookmarkStart w:id="8" w:name="p15989-14"/>
      <w:bookmarkEnd w:id="8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lastRenderedPageBreak/>
        <w:t>a)</w:t>
      </w:r>
      <w:r w:rsidRPr="00EA45D9">
        <w:rPr>
          <w:lang w:val="en-US"/>
        </w:rPr>
        <w:br/>
      </w:r>
      <w:r w:rsidRPr="00EA45D9">
        <w:rPr>
          <w:lang w:val="en-US"/>
        </w:rPr>
        <w:t xml:space="preserve">PROGRAM WESTERN INPUT OUTPUT BEGIN WRITELN </w:t>
      </w:r>
      <w:r>
        <w:t>С</w:t>
      </w:r>
      <w:r w:rsidRPr="00EA45D9">
        <w:rPr>
          <w:lang w:val="en-US"/>
        </w:rPr>
        <w:t>OWBOY END</w:t>
      </w:r>
    </w:p>
    <w:p w:rsidR="00B21C5F" w:rsidRPr="00EA45D9" w:rsidRDefault="00B21C5F">
      <w:pPr>
        <w:pStyle w:val="a"/>
        <w:rPr>
          <w:lang w:val="en-US"/>
        </w:rPr>
      </w:pPr>
      <w:bookmarkStart w:id="9" w:name="p15989-15"/>
      <w:bookmarkEnd w:id="9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b)</w:t>
      </w:r>
      <w:r w:rsidRPr="00EA45D9">
        <w:rPr>
          <w:lang w:val="en-US"/>
        </w:rPr>
        <w:br/>
      </w:r>
      <w:r w:rsidRPr="00EA45D9">
        <w:rPr>
          <w:lang w:val="en-US"/>
        </w:rPr>
        <w:t>PROGRAM GERMAN INPUT OUTPUT BEGIN WRITELN GUTEN TAG END</w:t>
      </w:r>
    </w:p>
    <w:p w:rsidR="00B21C5F" w:rsidRPr="00EA45D9" w:rsidRDefault="00B21C5F">
      <w:pPr>
        <w:pStyle w:val="a"/>
        <w:rPr>
          <w:lang w:val="en-US"/>
        </w:rPr>
      </w:pPr>
      <w:bookmarkStart w:id="10" w:name="p15989-16"/>
      <w:bookmarkEnd w:id="10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c)</w:t>
      </w:r>
      <w:r w:rsidRPr="00EA45D9">
        <w:rPr>
          <w:lang w:val="en-US"/>
        </w:rPr>
        <w:br/>
      </w:r>
      <w:r w:rsidRPr="00EA45D9">
        <w:rPr>
          <w:lang w:val="en-US"/>
        </w:rPr>
        <w:t>PROGRAM FLOWERS INPUT OUTPUT</w:t>
      </w:r>
      <w:r w:rsidRPr="00EA45D9">
        <w:rPr>
          <w:lang w:val="en-US"/>
        </w:rPr>
        <w:t xml:space="preserve"> BEGIN WRITELN ROSE, VIOLETS END</w:t>
      </w:r>
    </w:p>
    <w:p w:rsidR="00B21C5F" w:rsidRPr="00EA45D9" w:rsidRDefault="00B21C5F">
      <w:pPr>
        <w:pStyle w:val="Standard"/>
        <w:rPr>
          <w:lang w:val="en-US"/>
        </w:rPr>
      </w:pPr>
      <w:bookmarkStart w:id="11" w:name="p15989-17"/>
      <w:bookmarkEnd w:id="11"/>
    </w:p>
    <w:p w:rsidR="00B21C5F" w:rsidRDefault="00EA45D9">
      <w:pPr>
        <w:pStyle w:val="Heading4"/>
      </w:pPr>
      <w:r>
        <w:t>1.2 Последовательное выполнение.</w:t>
      </w:r>
    </w:p>
    <w:p w:rsidR="00B21C5F" w:rsidRDefault="00EA45D9">
      <w:pPr>
        <w:pStyle w:val="Heading5"/>
      </w:pPr>
      <w:r>
        <w:t>1.2.1 [#5]</w:t>
      </w:r>
    </w:p>
    <w:p w:rsidR="00B21C5F" w:rsidRPr="00EA45D9" w:rsidRDefault="00EA45D9">
      <w:pPr>
        <w:pStyle w:val="Standard"/>
        <w:rPr>
          <w:lang w:val="en-US"/>
        </w:rPr>
      </w:pPr>
      <w:r>
        <w:t>Следующие программы разместите по строкам, сделайте отступы, отформатируйте код.</w:t>
      </w:r>
      <w:r>
        <w:br/>
      </w:r>
      <w:r>
        <w:t>Оттранслируйте</w:t>
      </w:r>
      <w:r w:rsidRPr="00EA45D9">
        <w:rPr>
          <w:lang w:val="en-US"/>
        </w:rPr>
        <w:t xml:space="preserve"> </w:t>
      </w:r>
      <w:r>
        <w:t>и</w:t>
      </w:r>
      <w:r w:rsidRPr="00EA45D9">
        <w:rPr>
          <w:lang w:val="en-US"/>
        </w:rPr>
        <w:t xml:space="preserve"> </w:t>
      </w:r>
      <w:r>
        <w:t>определите</w:t>
      </w:r>
      <w:r w:rsidRPr="00EA45D9">
        <w:rPr>
          <w:lang w:val="en-US"/>
        </w:rPr>
        <w:t xml:space="preserve"> </w:t>
      </w:r>
      <w:r>
        <w:t>выход</w:t>
      </w:r>
      <w:r w:rsidRPr="00EA45D9">
        <w:rPr>
          <w:lang w:val="en-US"/>
        </w:rPr>
        <w:t xml:space="preserve"> (OUTPUT):</w:t>
      </w:r>
    </w:p>
    <w:p w:rsidR="00B21C5F" w:rsidRPr="00EA45D9" w:rsidRDefault="00B21C5F">
      <w:pPr>
        <w:pStyle w:val="Standard"/>
        <w:rPr>
          <w:lang w:val="en-US"/>
        </w:rPr>
      </w:pPr>
      <w:bookmarkStart w:id="12" w:name="p15989-19"/>
      <w:bookmarkEnd w:id="12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a)</w:t>
      </w:r>
      <w:r w:rsidRPr="00EA45D9">
        <w:rPr>
          <w:lang w:val="en-US"/>
        </w:rPr>
        <w:br/>
      </w:r>
      <w:r w:rsidRPr="00EA45D9">
        <w:rPr>
          <w:lang w:val="en-US"/>
        </w:rPr>
        <w:t>PROGRAM Poem (INPUT,OUTPUT); BEGIN WRITE</w:t>
      </w:r>
      <w:r w:rsidRPr="00EA45D9">
        <w:rPr>
          <w:lang w:val="en-US"/>
        </w:rPr>
        <w:br/>
      </w:r>
      <w:r w:rsidRPr="00EA45D9">
        <w:rPr>
          <w:lang w:val="en-US"/>
        </w:rPr>
        <w:t xml:space="preserve">('ROSES </w:t>
      </w:r>
      <w:r w:rsidRPr="00EA45D9">
        <w:rPr>
          <w:lang w:val="en-US"/>
        </w:rPr>
        <w:t>ARE ');WRITELN('RED,');</w:t>
      </w:r>
      <w:r w:rsidRPr="00EA45D9">
        <w:rPr>
          <w:lang w:val="en-US"/>
        </w:rPr>
        <w:br/>
      </w:r>
      <w:r w:rsidRPr="00EA45D9">
        <w:rPr>
          <w:lang w:val="en-US"/>
        </w:rPr>
        <w:t>WRITE('VIOL');WRITE('ETS ARE');WRITELN</w:t>
      </w:r>
      <w:r w:rsidRPr="00EA45D9">
        <w:rPr>
          <w:lang w:val="en-US"/>
        </w:rPr>
        <w:br/>
      </w:r>
      <w:r w:rsidRPr="00EA45D9">
        <w:rPr>
          <w:lang w:val="en-US"/>
        </w:rPr>
        <w:t>(' BLUE, ');WRITE('OTHERS CAN PR');WRITELN</w:t>
      </w:r>
      <w:r w:rsidRPr="00EA45D9">
        <w:rPr>
          <w:lang w:val="en-US"/>
        </w:rPr>
        <w:br/>
      </w:r>
      <w:r w:rsidRPr="00EA45D9">
        <w:rPr>
          <w:lang w:val="en-US"/>
        </w:rPr>
        <w:t>('OGRAM,'); WRITE('SO CAN');WRITELN(' YOU. ') END.</w:t>
      </w:r>
    </w:p>
    <w:p w:rsidR="00B21C5F" w:rsidRPr="00EA45D9" w:rsidRDefault="00B21C5F">
      <w:pPr>
        <w:pStyle w:val="a"/>
        <w:rPr>
          <w:lang w:val="en-US"/>
        </w:rPr>
      </w:pPr>
      <w:bookmarkStart w:id="13" w:name="p15989-20"/>
      <w:bookmarkEnd w:id="13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b)</w:t>
      </w:r>
      <w:r w:rsidRPr="00EA45D9">
        <w:rPr>
          <w:lang w:val="en-US"/>
        </w:rPr>
        <w:br/>
      </w:r>
      <w:r w:rsidRPr="00EA45D9">
        <w:rPr>
          <w:lang w:val="en-US"/>
        </w:rPr>
        <w:t>PROGRAM Pattern1 (INPUT,OUTPUT);BEGIN WRITE ('  *');</w:t>
      </w:r>
      <w:r w:rsidRPr="00EA45D9">
        <w:rPr>
          <w:lang w:val="en-US"/>
        </w:rPr>
        <w:br/>
      </w:r>
      <w:r w:rsidRPr="00EA45D9">
        <w:rPr>
          <w:lang w:val="en-US"/>
        </w:rPr>
        <w:t>WRITELN; WRITELN (' * *');WRITELN ('*   *'</w:t>
      </w:r>
      <w:r w:rsidRPr="00EA45D9">
        <w:rPr>
          <w:lang w:val="en-US"/>
        </w:rPr>
        <w:t>);</w:t>
      </w:r>
      <w:r w:rsidRPr="00EA45D9">
        <w:rPr>
          <w:lang w:val="en-US"/>
        </w:rPr>
        <w:br/>
      </w:r>
      <w:r w:rsidRPr="00EA45D9">
        <w:rPr>
          <w:lang w:val="en-US"/>
        </w:rPr>
        <w:t>WRITE (' * *');WRITELN;WRITELN ('  *') END.</w:t>
      </w:r>
    </w:p>
    <w:p w:rsidR="00B21C5F" w:rsidRPr="00EA45D9" w:rsidRDefault="00B21C5F">
      <w:pPr>
        <w:pStyle w:val="Standard"/>
        <w:rPr>
          <w:lang w:val="en-US"/>
        </w:rPr>
      </w:pPr>
    </w:p>
    <w:p w:rsidR="00B21C5F" w:rsidRDefault="00EA45D9">
      <w:pPr>
        <w:pStyle w:val="Marginalia"/>
      </w:pPr>
      <w:bookmarkStart w:id="14" w:name="p15989-21"/>
      <w:bookmarkEnd w:id="14"/>
      <w:r>
        <w:t xml:space="preserve">Программа </w:t>
      </w:r>
      <w:r>
        <w:rPr>
          <w:lang w:val="en-US"/>
        </w:rPr>
        <w:t>Pattern</w:t>
      </w:r>
      <w:r w:rsidRPr="00EA45D9">
        <w:t xml:space="preserve">1 </w:t>
      </w:r>
      <w:r>
        <w:t xml:space="preserve">выводит ромбик с помощью символов </w:t>
      </w:r>
      <w:r w:rsidRPr="00EA45D9">
        <w:t>'*'.</w:t>
      </w:r>
    </w:p>
    <w:p w:rsidR="00B21C5F" w:rsidRDefault="00EA45D9">
      <w:pPr>
        <w:pStyle w:val="Heading5"/>
      </w:pPr>
      <w:r>
        <w:t>1.2.2 [#5]</w:t>
      </w:r>
    </w:p>
    <w:p w:rsidR="00B21C5F" w:rsidRDefault="00EA45D9">
      <w:pPr>
        <w:pStyle w:val="Standard"/>
      </w:pPr>
      <w:r>
        <w:t>Сделайте из следующего текста программу, вставляя надлежащие знаки пунктуации. Полученную программу разместите по строкам, сделайте отступы</w:t>
      </w:r>
      <w:r>
        <w:t>, отформатируйте код.</w:t>
      </w:r>
      <w:r>
        <w:br/>
      </w:r>
      <w:r>
        <w:t>Оттранслируйте и определите выход (</w:t>
      </w:r>
      <w:r>
        <w:t>OUTPUT</w:t>
      </w:r>
      <w:r>
        <w:t>):</w:t>
      </w:r>
    </w:p>
    <w:p w:rsidR="00B21C5F" w:rsidRDefault="00B21C5F">
      <w:pPr>
        <w:pStyle w:val="Standard"/>
      </w:pPr>
      <w:bookmarkStart w:id="15" w:name="p15989-22"/>
      <w:bookmarkEnd w:id="15"/>
    </w:p>
    <w:p w:rsidR="00B21C5F" w:rsidRPr="00EA45D9" w:rsidRDefault="00EA45D9">
      <w:pPr>
        <w:pStyle w:val="a"/>
        <w:rPr>
          <w:lang w:val="en-US"/>
        </w:rPr>
      </w:pPr>
      <w:r w:rsidRPr="00EA45D9">
        <w:rPr>
          <w:lang w:val="en-US"/>
        </w:rPr>
        <w:t>PROGRAM Palindrome INPUT OUTPUT</w:t>
      </w:r>
      <w:r w:rsidRPr="00EA45D9">
        <w:rPr>
          <w:lang w:val="en-US"/>
        </w:rPr>
        <w:br/>
      </w:r>
      <w:r w:rsidRPr="00EA45D9">
        <w:rPr>
          <w:lang w:val="en-US"/>
        </w:rPr>
        <w:t xml:space="preserve">BEGIN WRITE MADAM, WRITELN </w:t>
      </w:r>
      <w:r>
        <w:rPr>
          <w:lang w:val="en-US"/>
        </w:rPr>
        <w:t>I'M</w:t>
      </w:r>
      <w:r w:rsidRPr="00EA45D9">
        <w:rPr>
          <w:lang w:val="en-US"/>
        </w:rPr>
        <w:t xml:space="preserve"> ADAM END</w:t>
      </w:r>
    </w:p>
    <w:p w:rsidR="00B21C5F" w:rsidRPr="00EA45D9" w:rsidRDefault="00B21C5F">
      <w:pPr>
        <w:pStyle w:val="Standard"/>
        <w:rPr>
          <w:lang w:val="en-US"/>
        </w:rPr>
      </w:pPr>
      <w:bookmarkStart w:id="16" w:name="p15989-23"/>
      <w:bookmarkEnd w:id="16"/>
    </w:p>
    <w:p w:rsidR="00B21C5F" w:rsidRDefault="00EA45D9">
      <w:pPr>
        <w:pStyle w:val="Heading5"/>
      </w:pPr>
      <w:r>
        <w:t>1.2.3 [#10] (Дома)</w:t>
      </w:r>
    </w:p>
    <w:p w:rsidR="00B21C5F" w:rsidRDefault="00EA45D9">
      <w:pPr>
        <w:pStyle w:val="Textbody"/>
      </w:pPr>
      <w:r>
        <w:t>Прочитайте Кодекс этики программистов.</w:t>
      </w:r>
    </w:p>
    <w:p w:rsidR="00B21C5F" w:rsidRDefault="00B21C5F">
      <w:pPr>
        <w:pStyle w:val="Standard"/>
      </w:pPr>
    </w:p>
    <w:p w:rsidR="00B21C5F" w:rsidRDefault="00B21C5F">
      <w:pPr>
        <w:pStyle w:val="Standard"/>
      </w:pPr>
      <w:hyperlink r:id="rId7" w:history="1">
        <w:r w:rsidR="00EA45D9">
          <w:t>http</w:t>
        </w:r>
      </w:hyperlink>
      <w:hyperlink r:id="rId8" w:history="1">
        <w:r w:rsidR="00EA45D9">
          <w:t>://</w:t>
        </w:r>
      </w:hyperlink>
      <w:hyperlink r:id="rId9" w:history="1">
        <w:r w:rsidR="00EA45D9">
          <w:t>www</w:t>
        </w:r>
      </w:hyperlink>
      <w:hyperlink r:id="rId10" w:history="1">
        <w:r w:rsidR="00EA45D9">
          <w:t>.</w:t>
        </w:r>
      </w:hyperlink>
      <w:hyperlink r:id="rId11" w:history="1">
        <w:r w:rsidR="00EA45D9">
          <w:t>acm</w:t>
        </w:r>
      </w:hyperlink>
      <w:hyperlink r:id="rId12" w:history="1">
        <w:r w:rsidR="00EA45D9">
          <w:t>.</w:t>
        </w:r>
      </w:hyperlink>
      <w:hyperlink r:id="rId13" w:history="1">
        <w:r w:rsidR="00EA45D9">
          <w:t>org</w:t>
        </w:r>
      </w:hyperlink>
      <w:hyperlink r:id="rId14" w:history="1">
        <w:r w:rsidR="00EA45D9">
          <w:t>/</w:t>
        </w:r>
      </w:hyperlink>
      <w:hyperlink r:id="rId15" w:history="1">
        <w:r w:rsidR="00EA45D9">
          <w:t>about</w:t>
        </w:r>
      </w:hyperlink>
      <w:hyperlink r:id="rId16" w:history="1">
        <w:r w:rsidR="00EA45D9">
          <w:t>/</w:t>
        </w:r>
      </w:hyperlink>
      <w:hyperlink r:id="rId17" w:history="1">
        <w:r w:rsidR="00EA45D9">
          <w:t>se</w:t>
        </w:r>
      </w:hyperlink>
      <w:hyperlink r:id="rId18" w:history="1">
        <w:r w:rsidR="00EA45D9">
          <w:t>-</w:t>
        </w:r>
      </w:hyperlink>
      <w:hyperlink r:id="rId19" w:history="1">
        <w:r w:rsidR="00EA45D9">
          <w:t>code</w:t>
        </w:r>
      </w:hyperlink>
      <w:r w:rsidR="00EA45D9">
        <w:t xml:space="preserve"> (Английский)</w:t>
      </w:r>
    </w:p>
    <w:p w:rsidR="00B21C5F" w:rsidRDefault="00B21C5F">
      <w:pPr>
        <w:pStyle w:val="Standard"/>
      </w:pPr>
      <w:hyperlink r:id="rId20" w:history="1">
        <w:r w:rsidR="00EA45D9">
          <w:t>http</w:t>
        </w:r>
      </w:hyperlink>
      <w:hyperlink r:id="rId21" w:history="1">
        <w:r w:rsidR="00EA45D9">
          <w:t>://</w:t>
        </w:r>
      </w:hyperlink>
      <w:hyperlink r:id="rId22" w:history="1">
        <w:r w:rsidR="00EA45D9">
          <w:t>club</w:t>
        </w:r>
      </w:hyperlink>
      <w:hyperlink r:id="rId23" w:history="1">
        <w:r w:rsidR="00EA45D9">
          <w:t>.</w:t>
        </w:r>
      </w:hyperlink>
      <w:hyperlink r:id="rId24" w:history="1">
        <w:r w:rsidR="00EA45D9">
          <w:t>shelek</w:t>
        </w:r>
      </w:hyperlink>
      <w:hyperlink r:id="rId25" w:history="1">
        <w:r w:rsidR="00EA45D9">
          <w:t>.</w:t>
        </w:r>
      </w:hyperlink>
      <w:hyperlink r:id="rId26" w:history="1">
        <w:r w:rsidR="00EA45D9">
          <w:t>ru</w:t>
        </w:r>
      </w:hyperlink>
      <w:hyperlink r:id="rId27" w:history="1">
        <w:r w:rsidR="00EA45D9">
          <w:t>/</w:t>
        </w:r>
      </w:hyperlink>
      <w:hyperlink r:id="rId28" w:history="1">
        <w:r w:rsidR="00EA45D9">
          <w:t>viewart</w:t>
        </w:r>
      </w:hyperlink>
      <w:hyperlink r:id="rId29" w:history="1">
        <w:r w:rsidR="00EA45D9">
          <w:t>.</w:t>
        </w:r>
      </w:hyperlink>
      <w:hyperlink r:id="rId30" w:history="1">
        <w:r w:rsidR="00EA45D9">
          <w:t>php</w:t>
        </w:r>
      </w:hyperlink>
      <w:hyperlink r:id="rId31" w:history="1">
        <w:r w:rsidR="00EA45D9">
          <w:t>?</w:t>
        </w:r>
      </w:hyperlink>
      <w:hyperlink r:id="rId32" w:history="1">
        <w:r w:rsidR="00EA45D9">
          <w:t>id</w:t>
        </w:r>
      </w:hyperlink>
      <w:hyperlink r:id="rId33" w:history="1">
        <w:r w:rsidR="00EA45D9">
          <w:t>=277</w:t>
        </w:r>
      </w:hyperlink>
      <w:r w:rsidR="00EA45D9">
        <w:t xml:space="preserve"> (Русский перевод)</w:t>
      </w:r>
    </w:p>
    <w:p w:rsidR="00B21C5F" w:rsidRDefault="00B21C5F">
      <w:pPr>
        <w:pStyle w:val="Standard"/>
      </w:pPr>
    </w:p>
    <w:p w:rsidR="00B21C5F" w:rsidRDefault="00EA45D9">
      <w:pPr>
        <w:pStyle w:val="Standard"/>
      </w:pPr>
      <w:r>
        <w:t>Запишите 10 ключевых мыслей, которые наиболее полно характеризуют этическую составляющую профессиональной деятельности программи</w:t>
      </w:r>
      <w:r>
        <w:t>стов. Напишите, согласны ли Вы с документом, считаете ли нужным что-то добавить или убрать?</w:t>
      </w:r>
    </w:p>
    <w:p w:rsidR="00B21C5F" w:rsidRDefault="00B21C5F">
      <w:pPr>
        <w:pStyle w:val="Standard"/>
      </w:pPr>
    </w:p>
    <w:p w:rsidR="00B21C5F" w:rsidRDefault="00EA45D9">
      <w:pPr>
        <w:pStyle w:val="Heading2"/>
      </w:pPr>
      <w:r>
        <w:lastRenderedPageBreak/>
        <w:t>Правила форматирования.</w:t>
      </w:r>
    </w:p>
    <w:p w:rsidR="00B21C5F" w:rsidRDefault="00EA45D9">
      <w:pPr>
        <w:pStyle w:val="Textbody"/>
        <w:numPr>
          <w:ilvl w:val="0"/>
          <w:numId w:val="1"/>
        </w:numPr>
      </w:pPr>
      <w:r>
        <w:t>Все зарезервированные слова языка пишутся заглавными буквами (</w:t>
      </w:r>
      <w:r>
        <w:rPr>
          <w:lang w:val="en-US"/>
        </w:rPr>
        <w:t>PROGRAM</w:t>
      </w:r>
      <w:r w:rsidRPr="00EA45D9">
        <w:t>);</w:t>
      </w:r>
    </w:p>
    <w:p w:rsidR="00B21C5F" w:rsidRDefault="00EA45D9">
      <w:pPr>
        <w:pStyle w:val="Textbody"/>
        <w:numPr>
          <w:ilvl w:val="0"/>
          <w:numId w:val="1"/>
        </w:numPr>
      </w:pPr>
      <w:r>
        <w:t>Все идентификаторы (в частности, имена переменных), начинаются с за</w:t>
      </w:r>
      <w:r>
        <w:t xml:space="preserve">главной буквы. Если в идентификаторе несколько слов, то каждое из них начинается с заглавной буквы (т. н. верблюжья нотация). Пример: </w:t>
      </w:r>
      <w:r>
        <w:rPr>
          <w:lang w:val="en-US"/>
        </w:rPr>
        <w:t>HelloWorld.</w:t>
      </w:r>
    </w:p>
    <w:p w:rsidR="00B21C5F" w:rsidRDefault="00EA45D9">
      <w:pPr>
        <w:pStyle w:val="Textbody"/>
        <w:numPr>
          <w:ilvl w:val="0"/>
          <w:numId w:val="1"/>
        </w:numPr>
      </w:pPr>
      <w:r>
        <w:t>После запятой ставится пробел;</w:t>
      </w:r>
    </w:p>
    <w:p w:rsidR="00B21C5F" w:rsidRDefault="00EA45D9">
      <w:pPr>
        <w:pStyle w:val="Textbody"/>
        <w:numPr>
          <w:ilvl w:val="0"/>
          <w:numId w:val="1"/>
        </w:numPr>
      </w:pPr>
      <w:r>
        <w:t xml:space="preserve">Все, что находится внутри операторных скобок </w:t>
      </w:r>
      <w:r>
        <w:rPr>
          <w:lang w:val="en-US"/>
        </w:rPr>
        <w:t>BEGIN</w:t>
      </w:r>
      <w:r w:rsidRPr="00EA45D9">
        <w:t xml:space="preserve"> … </w:t>
      </w:r>
      <w:r>
        <w:rPr>
          <w:lang w:val="en-US"/>
        </w:rPr>
        <w:t>END</w:t>
      </w:r>
      <w:r w:rsidRPr="00EA45D9">
        <w:t xml:space="preserve">, </w:t>
      </w:r>
      <w:r>
        <w:t>имеет отступ в 2 проб</w:t>
      </w:r>
      <w:r>
        <w:t xml:space="preserve">ела относительно </w:t>
      </w:r>
      <w:r>
        <w:rPr>
          <w:lang w:val="en-US"/>
        </w:rPr>
        <w:t>BEGIN</w:t>
      </w:r>
      <w:r w:rsidRPr="00EA45D9">
        <w:t xml:space="preserve">. </w:t>
      </w:r>
      <w:r>
        <w:rPr>
          <w:lang w:val="en-US"/>
        </w:rPr>
        <w:t xml:space="preserve">BEGIN </w:t>
      </w:r>
      <w:r>
        <w:t xml:space="preserve">и </w:t>
      </w:r>
      <w:r>
        <w:rPr>
          <w:lang w:val="en-US"/>
        </w:rPr>
        <w:t xml:space="preserve">END </w:t>
      </w:r>
      <w:r>
        <w:t>находятся на одном уровне.</w:t>
      </w:r>
    </w:p>
    <w:p w:rsidR="00B21C5F" w:rsidRDefault="00EA45D9">
      <w:pPr>
        <w:pStyle w:val="Textbody"/>
        <w:numPr>
          <w:ilvl w:val="0"/>
          <w:numId w:val="1"/>
        </w:numPr>
      </w:pPr>
      <w:r>
        <w:t>Перед и после скобок пробел не нужен.</w:t>
      </w:r>
    </w:p>
    <w:sectPr w:rsidR="00B21C5F" w:rsidSect="00B21C5F">
      <w:headerReference w:type="default" r:id="rId34"/>
      <w:footerReference w:type="default" r:id="rId35"/>
      <w:pgSz w:w="11906" w:h="16838"/>
      <w:pgMar w:top="680" w:right="1134" w:bottom="68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C5F" w:rsidRDefault="00B21C5F" w:rsidP="00B21C5F">
      <w:r>
        <w:separator/>
      </w:r>
    </w:p>
  </w:endnote>
  <w:endnote w:type="continuationSeparator" w:id="0">
    <w:p w:rsidR="00B21C5F" w:rsidRDefault="00B21C5F" w:rsidP="00B21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C5F" w:rsidRDefault="00B21C5F">
    <w:pPr>
      <w:pStyle w:val="Footer"/>
    </w:pPr>
    <w:r>
      <w:t>©</w:t>
    </w:r>
    <w:r>
      <w:rPr>
        <w:lang w:val="en-US"/>
      </w:rPr>
      <w:t xml:space="preserve"> </w:t>
    </w:r>
    <w:r>
      <w:t>Институт программных систем, 2012-201</w:t>
    </w:r>
    <w:r>
      <w:rPr>
        <w:lang w:val="en-US"/>
      </w:rPr>
      <w:t>5</w:t>
    </w:r>
    <w:r>
      <w:tab/>
    </w:r>
    <w:r>
      <w:tab/>
    </w:r>
    <w:fldSimple w:instr=" PAGE ">
      <w:r w:rsidR="00EA45D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C5F" w:rsidRDefault="00EA45D9" w:rsidP="00B21C5F">
      <w:r w:rsidRPr="00B21C5F">
        <w:rPr>
          <w:color w:val="000000"/>
        </w:rPr>
        <w:separator/>
      </w:r>
    </w:p>
  </w:footnote>
  <w:footnote w:type="continuationSeparator" w:id="0">
    <w:p w:rsidR="00B21C5F" w:rsidRDefault="00B21C5F" w:rsidP="00B21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C5F" w:rsidRDefault="00B21C5F">
    <w:pPr>
      <w:pStyle w:val="Header"/>
    </w:pPr>
    <w:r>
      <w:rPr>
        <w:lang w:val="en-US"/>
      </w:rPr>
      <w:t xml:space="preserve">SE101 </w:t>
    </w:r>
    <w:r>
      <w:rPr>
        <w:lang w:val="en-US"/>
      </w:rPr>
      <w:tab/>
    </w:r>
    <w:r>
      <w:t>Введение в программирование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1F39"/>
    <w:multiLevelType w:val="multilevel"/>
    <w:tmpl w:val="23E68E04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C5F"/>
    <w:rsid w:val="00B21C5F"/>
    <w:rsid w:val="00EA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B21C5F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21C5F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21C5F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B21C5F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B21C5F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B21C5F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1C5F"/>
  </w:style>
  <w:style w:type="paragraph" w:customStyle="1" w:styleId="Heading">
    <w:name w:val="Heading"/>
    <w:basedOn w:val="Standard"/>
    <w:next w:val="Textbody"/>
    <w:rsid w:val="00B21C5F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B21C5F"/>
    <w:pPr>
      <w:spacing w:after="120"/>
    </w:pPr>
  </w:style>
  <w:style w:type="paragraph" w:styleId="List">
    <w:name w:val="List"/>
    <w:basedOn w:val="Textbody"/>
    <w:rsid w:val="00B21C5F"/>
  </w:style>
  <w:style w:type="paragraph" w:styleId="Caption">
    <w:name w:val="caption"/>
    <w:basedOn w:val="Standard"/>
    <w:rsid w:val="00B21C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21C5F"/>
    <w:pPr>
      <w:suppressLineNumbers/>
    </w:pPr>
  </w:style>
  <w:style w:type="paragraph" w:styleId="Header">
    <w:name w:val="header"/>
    <w:basedOn w:val="Standard"/>
    <w:rsid w:val="00B21C5F"/>
    <w:pPr>
      <w:suppressLineNumbers/>
      <w:tabs>
        <w:tab w:val="center" w:pos="4819"/>
        <w:tab w:val="right" w:pos="9638"/>
      </w:tabs>
    </w:pPr>
    <w:rPr>
      <w:sz w:val="20"/>
    </w:rPr>
  </w:style>
  <w:style w:type="paragraph" w:styleId="Footer">
    <w:name w:val="footer"/>
    <w:basedOn w:val="Standard"/>
    <w:rsid w:val="00B21C5F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Quotations">
    <w:name w:val="Quotations"/>
    <w:basedOn w:val="Standard"/>
    <w:rsid w:val="00B21C5F"/>
    <w:pPr>
      <w:spacing w:after="283"/>
      <w:ind w:left="567" w:right="567"/>
    </w:pPr>
  </w:style>
  <w:style w:type="paragraph" w:customStyle="1" w:styleId="a">
    <w:name w:val="Код"/>
    <w:basedOn w:val="Standard"/>
    <w:rsid w:val="00B21C5F"/>
    <w:pPr>
      <w:pBdr>
        <w:top w:val="single" w:sz="2" w:space="0" w:color="B2B2B2"/>
        <w:left w:val="single" w:sz="2" w:space="0" w:color="B2B2B2"/>
        <w:bottom w:val="single" w:sz="2" w:space="0" w:color="B2B2B2"/>
        <w:right w:val="single" w:sz="2" w:space="0" w:color="B2B2B2"/>
      </w:pBdr>
    </w:pPr>
    <w:rPr>
      <w:rFonts w:ascii="Courier New" w:hAnsi="Courier New"/>
    </w:rPr>
  </w:style>
  <w:style w:type="paragraph" w:customStyle="1" w:styleId="Marginalia">
    <w:name w:val="Marginalia"/>
    <w:basedOn w:val="Textbody"/>
    <w:rsid w:val="00B21C5F"/>
    <w:pPr>
      <w:spacing w:after="0"/>
      <w:ind w:left="567"/>
    </w:pPr>
    <w:rPr>
      <w:i/>
    </w:rPr>
  </w:style>
  <w:style w:type="character" w:customStyle="1" w:styleId="StrongEmphasis">
    <w:name w:val="Strong Emphasis"/>
    <w:rsid w:val="00B21C5F"/>
    <w:rPr>
      <w:b/>
      <w:bCs/>
    </w:rPr>
  </w:style>
  <w:style w:type="character" w:styleId="Emphasis">
    <w:name w:val="Emphasis"/>
    <w:rsid w:val="00B21C5F"/>
    <w:rPr>
      <w:i/>
      <w:iCs/>
    </w:rPr>
  </w:style>
  <w:style w:type="character" w:customStyle="1" w:styleId="NumberingSymbols">
    <w:name w:val="Numbering Symbols"/>
    <w:rsid w:val="00B21C5F"/>
  </w:style>
  <w:style w:type="character" w:customStyle="1" w:styleId="Internetlink">
    <w:name w:val="Internet link"/>
    <w:rsid w:val="00B21C5F"/>
    <w:rPr>
      <w:color w:val="000080"/>
      <w:u w:val="single"/>
    </w:rPr>
  </w:style>
  <w:style w:type="character" w:customStyle="1" w:styleId="BulletSymbols">
    <w:name w:val="Bullet Symbols"/>
    <w:rsid w:val="00B21C5F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about/se-code" TargetMode="External"/><Relationship Id="rId13" Type="http://schemas.openxmlformats.org/officeDocument/2006/relationships/hyperlink" Target="http://www.acm.org/about/se-code" TargetMode="External"/><Relationship Id="rId18" Type="http://schemas.openxmlformats.org/officeDocument/2006/relationships/hyperlink" Target="http://www.acm.org/about/se-code" TargetMode="External"/><Relationship Id="rId26" Type="http://schemas.openxmlformats.org/officeDocument/2006/relationships/hyperlink" Target="http://club.shelek.ru/viewart.php?id=2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lub.shelek.ru/viewart.php?id=277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acm.org/about/se-code" TargetMode="External"/><Relationship Id="rId12" Type="http://schemas.openxmlformats.org/officeDocument/2006/relationships/hyperlink" Target="http://www.acm.org/about/se-code" TargetMode="External"/><Relationship Id="rId17" Type="http://schemas.openxmlformats.org/officeDocument/2006/relationships/hyperlink" Target="http://www.acm.org/about/se-code" TargetMode="External"/><Relationship Id="rId25" Type="http://schemas.openxmlformats.org/officeDocument/2006/relationships/hyperlink" Target="http://club.shelek.ru/viewart.php?id=277" TargetMode="External"/><Relationship Id="rId33" Type="http://schemas.openxmlformats.org/officeDocument/2006/relationships/hyperlink" Target="http://club.shelek.ru/viewart.php?id=27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m.org/about/se-code" TargetMode="External"/><Relationship Id="rId20" Type="http://schemas.openxmlformats.org/officeDocument/2006/relationships/hyperlink" Target="http://club.shelek.ru/viewart.php?id=277" TargetMode="External"/><Relationship Id="rId29" Type="http://schemas.openxmlformats.org/officeDocument/2006/relationships/hyperlink" Target="http://club.shelek.ru/viewart.php?id=2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m.org/about/se-code" TargetMode="External"/><Relationship Id="rId24" Type="http://schemas.openxmlformats.org/officeDocument/2006/relationships/hyperlink" Target="http://club.shelek.ru/viewart.php?id=277" TargetMode="External"/><Relationship Id="rId32" Type="http://schemas.openxmlformats.org/officeDocument/2006/relationships/hyperlink" Target="http://club.shelek.ru/viewart.php?id=277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cm.org/about/se-code" TargetMode="External"/><Relationship Id="rId23" Type="http://schemas.openxmlformats.org/officeDocument/2006/relationships/hyperlink" Target="http://club.shelek.ru/viewart.php?id=277" TargetMode="External"/><Relationship Id="rId28" Type="http://schemas.openxmlformats.org/officeDocument/2006/relationships/hyperlink" Target="http://club.shelek.ru/viewart.php?id=27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acm.org/about/se-code" TargetMode="External"/><Relationship Id="rId19" Type="http://schemas.openxmlformats.org/officeDocument/2006/relationships/hyperlink" Target="http://www.acm.org/about/se-code" TargetMode="External"/><Relationship Id="rId31" Type="http://schemas.openxmlformats.org/officeDocument/2006/relationships/hyperlink" Target="http://club.shelek.ru/viewart.php?id=2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m.org/about/se-code" TargetMode="External"/><Relationship Id="rId14" Type="http://schemas.openxmlformats.org/officeDocument/2006/relationships/hyperlink" Target="http://www.acm.org/about/se-code" TargetMode="External"/><Relationship Id="rId22" Type="http://schemas.openxmlformats.org/officeDocument/2006/relationships/hyperlink" Target="http://club.shelek.ru/viewart.php?id=277" TargetMode="External"/><Relationship Id="rId27" Type="http://schemas.openxmlformats.org/officeDocument/2006/relationships/hyperlink" Target="http://club.shelek.ru/viewart.php?id=277" TargetMode="External"/><Relationship Id="rId30" Type="http://schemas.openxmlformats.org/officeDocument/2006/relationships/hyperlink" Target="http://club.shelek.ru/viewart.php?id=277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/Documents%20and%20Settings/UserXP/Application%20Data/OpenOffice/4/user/template/&#1096;&#1072;&#1073;&#1086;&#1085;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шабон.ott</Template>
  <TotalTime>74</TotalTime>
  <Pages>3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2014-09-20T18:55:00Z</dcterms:created>
  <dcterms:modified xsi:type="dcterms:W3CDTF">2016-09-06T18:14:00Z</dcterms:modified>
</cp:coreProperties>
</file>